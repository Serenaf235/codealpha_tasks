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35F98" w14:textId="3B24410C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28B01EB7" wp14:editId="7C6B191D">
                <wp:simplePos x="0" y="0"/>
                <wp:positionH relativeFrom="page">
                  <wp:align>left</wp:align>
                </wp:positionH>
                <wp:positionV relativeFrom="paragraph">
                  <wp:posOffset>-403225</wp:posOffset>
                </wp:positionV>
                <wp:extent cx="2816225" cy="10450195"/>
                <wp:effectExtent l="0" t="0" r="3175" b="8255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45028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11D0B" id="Rectangle 1" o:spid="_x0000_s1026" alt="&quot;&quot;" style="position:absolute;margin-left:0;margin-top:-31.75pt;width:221.75pt;height:822.85pt;z-index:-2516572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18"/>
        <w:gridCol w:w="6390"/>
      </w:tblGrid>
      <w:tr w:rsidR="00CF2BE7" w:rsidRPr="00020BEB" w14:paraId="333234EB" w14:textId="77777777" w:rsidTr="00CD163F">
        <w:trPr>
          <w:trHeight w:val="3960"/>
        </w:trPr>
        <w:tc>
          <w:tcPr>
            <w:tcW w:w="3692" w:type="dxa"/>
            <w:vMerge w:val="restart"/>
          </w:tcPr>
          <w:p w14:paraId="28FE8DDE" w14:textId="78E02E24" w:rsidR="00CF2BE7" w:rsidRPr="00737389" w:rsidRDefault="00E41546" w:rsidP="00223B8F">
            <w:pPr>
              <w:pStyle w:val="NormalWeb"/>
              <w:ind w:left="-90" w:right="18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94" behindDoc="1" locked="0" layoutInCell="1" allowOverlap="1" wp14:anchorId="1E8408CC" wp14:editId="74042D01">
                  <wp:simplePos x="0" y="0"/>
                  <wp:positionH relativeFrom="column">
                    <wp:posOffset>57150</wp:posOffset>
                  </wp:positionH>
                  <wp:positionV relativeFrom="page">
                    <wp:posOffset>626704</wp:posOffset>
                  </wp:positionV>
                  <wp:extent cx="1638300" cy="2038350"/>
                  <wp:effectExtent l="57150" t="57150" r="57150" b="952500"/>
                  <wp:wrapTopAndBottom/>
                  <wp:docPr id="29826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03835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  <w:vMerge w:val="restart"/>
          </w:tcPr>
          <w:p w14:paraId="4895401C" w14:textId="57C0438D" w:rsidR="00CF2BE7" w:rsidRPr="00020BEB" w:rsidRDefault="00CF2BE7" w:rsidP="00223B8F">
            <w:pPr>
              <w:rPr>
                <w:color w:val="auto"/>
              </w:rPr>
            </w:pPr>
          </w:p>
        </w:tc>
        <w:tc>
          <w:tcPr>
            <w:tcW w:w="6390" w:type="dxa"/>
          </w:tcPr>
          <w:p w14:paraId="64F59BB1" w14:textId="77777777" w:rsidR="008D60C7" w:rsidRDefault="008D60C7" w:rsidP="00223B8F">
            <w:pPr>
              <w:pStyle w:val="Title"/>
              <w:rPr>
                <w:sz w:val="72"/>
                <w:szCs w:val="72"/>
              </w:rPr>
            </w:pPr>
          </w:p>
          <w:p w14:paraId="20C9506F" w14:textId="6D22A3DF" w:rsidR="00CF2BE7" w:rsidRPr="00FB7C37" w:rsidRDefault="0020043D" w:rsidP="00223B8F">
            <w:pPr>
              <w:pStyle w:val="Title"/>
              <w:rPr>
                <w:sz w:val="72"/>
                <w:szCs w:val="72"/>
                <w:lang w:val="de-DE"/>
              </w:rPr>
            </w:pPr>
            <w:r w:rsidRPr="00FB7C37">
              <w:rPr>
                <w:sz w:val="72"/>
                <w:szCs w:val="72"/>
              </w:rPr>
              <w:t>Serena Fakha</w:t>
            </w:r>
          </w:p>
          <w:p w14:paraId="661F7921" w14:textId="3436D5C7" w:rsidR="00CF2BE7" w:rsidRPr="0095487E" w:rsidRDefault="000356C3" w:rsidP="00223B8F">
            <w:pPr>
              <w:pStyle w:val="Subtitle"/>
              <w:rPr>
                <w:sz w:val="22"/>
              </w:rPr>
            </w:pPr>
            <w:r w:rsidRPr="0087198D">
              <w:rPr>
                <w:sz w:val="22"/>
              </w:rPr>
              <w:t xml:space="preserve">Undergraduate </w:t>
            </w:r>
            <w:r w:rsidR="0020043D" w:rsidRPr="0087198D">
              <w:rPr>
                <w:sz w:val="22"/>
              </w:rPr>
              <w:t xml:space="preserve">Computer Science </w:t>
            </w:r>
            <w:r w:rsidR="0087198D" w:rsidRPr="0087198D">
              <w:rPr>
                <w:sz w:val="22"/>
              </w:rPr>
              <w:t xml:space="preserve">lau </w:t>
            </w:r>
            <w:r w:rsidR="0020043D" w:rsidRPr="0087198D">
              <w:rPr>
                <w:sz w:val="22"/>
              </w:rPr>
              <w:t>Student</w:t>
            </w:r>
            <w:r w:rsidR="0087198D" w:rsidRPr="0087198D">
              <w:rPr>
                <w:sz w:val="22"/>
              </w:rPr>
              <w:t xml:space="preserve"> </w:t>
            </w:r>
          </w:p>
          <w:p w14:paraId="2B6AC879" w14:textId="0BDFFEBF" w:rsidR="00321821" w:rsidRDefault="00321821" w:rsidP="00223B8F"/>
          <w:p w14:paraId="4A8D8B9F" w14:textId="66561BAF" w:rsidR="00CF2BE7" w:rsidRPr="00EF0E02" w:rsidRDefault="00321821" w:rsidP="00223B8F">
            <w:r>
              <w:t>Computer science student with a strong foundation in programming languages</w:t>
            </w:r>
            <w:r w:rsidR="000A086B">
              <w:t xml:space="preserve"> and </w:t>
            </w:r>
            <w:r>
              <w:t xml:space="preserve">data structures. Passionate about leveraging my skills to create innovative cyber security solutions. Expected to graduate in May 2026 with a BS in Computer Science. </w:t>
            </w:r>
          </w:p>
        </w:tc>
      </w:tr>
      <w:tr w:rsidR="00CF3508" w:rsidRPr="00020BEB" w14:paraId="4C3A1062" w14:textId="77777777" w:rsidTr="00CD163F">
        <w:trPr>
          <w:gridAfter w:val="1"/>
          <w:wAfter w:w="6390" w:type="dxa"/>
          <w:trHeight w:val="1277"/>
        </w:trPr>
        <w:tc>
          <w:tcPr>
            <w:tcW w:w="3692" w:type="dxa"/>
            <w:vMerge/>
          </w:tcPr>
          <w:p w14:paraId="2824F344" w14:textId="77777777" w:rsidR="00CF3508" w:rsidRPr="00CA07A7" w:rsidRDefault="00CF3508" w:rsidP="00223B8F">
            <w:pPr>
              <w:rPr>
                <w:color w:val="auto"/>
                <w:szCs w:val="20"/>
              </w:rPr>
            </w:pPr>
          </w:p>
        </w:tc>
        <w:tc>
          <w:tcPr>
            <w:tcW w:w="718" w:type="dxa"/>
            <w:vMerge/>
          </w:tcPr>
          <w:p w14:paraId="2C952DA7" w14:textId="77777777" w:rsidR="00CF3508" w:rsidRPr="00020BEB" w:rsidRDefault="00CF3508" w:rsidP="00223B8F">
            <w:pPr>
              <w:spacing w:before="360"/>
              <w:rPr>
                <w:color w:val="auto"/>
              </w:rPr>
            </w:pPr>
          </w:p>
        </w:tc>
      </w:tr>
      <w:tr w:rsidR="00CF2BE7" w:rsidRPr="00020BEB" w14:paraId="51BE6AAB" w14:textId="77777777" w:rsidTr="00CD163F">
        <w:trPr>
          <w:trHeight w:val="432"/>
        </w:trPr>
        <w:tc>
          <w:tcPr>
            <w:tcW w:w="3692" w:type="dxa"/>
            <w:vMerge w:val="restart"/>
          </w:tcPr>
          <w:p w14:paraId="682A2A48" w14:textId="77777777" w:rsidR="00CF2BE7" w:rsidRPr="00771A46" w:rsidRDefault="00000000" w:rsidP="00223B8F">
            <w:pPr>
              <w:pStyle w:val="Heading1"/>
            </w:pPr>
            <w:sdt>
              <w:sdtPr>
                <w:id w:val="-1704474398"/>
                <w:placeholder>
                  <w:docPart w:val="F4B1E6279C714DA7A698DAB922AA4D36"/>
                </w:placeholder>
                <w:showingPlcHdr/>
                <w15:appearance w15:val="hidden"/>
              </w:sdtPr>
              <w:sdtContent>
                <w:r w:rsidR="003F1D3E" w:rsidRPr="00771A46">
                  <w:t>CONTACT</w:t>
                </w:r>
              </w:sdtContent>
            </w:sdt>
          </w:p>
          <w:p w14:paraId="34A5053E" w14:textId="77777777" w:rsidR="00CF2BE7" w:rsidRPr="00020BEB" w:rsidRDefault="00CF2BE7" w:rsidP="00223B8F">
            <w:pPr>
              <w:rPr>
                <w:color w:val="auto"/>
                <w:szCs w:val="20"/>
              </w:rPr>
            </w:pPr>
          </w:p>
          <w:p w14:paraId="39C6E361" w14:textId="10C38553" w:rsidR="00CF2BE7" w:rsidRPr="003F1D3E" w:rsidRDefault="00321821" w:rsidP="00223B8F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sere</w:t>
            </w:r>
            <w:r w:rsidR="008F288E">
              <w:rPr>
                <w:noProof/>
                <w:lang w:val="it-IT"/>
              </w:rPr>
              <w:t>n</w:t>
            </w:r>
            <w:r>
              <w:rPr>
                <w:noProof/>
                <w:lang w:val="it-IT"/>
              </w:rPr>
              <w:t>afakha@gmail.com</w:t>
            </w:r>
          </w:p>
          <w:p w14:paraId="1E0DE17F" w14:textId="45748F51" w:rsidR="003F1D3E" w:rsidRPr="00B477A0" w:rsidRDefault="00000000" w:rsidP="00223B8F">
            <w:pPr>
              <w:pStyle w:val="ListBullet"/>
              <w:rPr>
                <w:lang w:val="it-IT"/>
              </w:rPr>
            </w:pPr>
            <w:hyperlink r:id="rId9" w:history="1">
              <w:r w:rsidR="00B477A0" w:rsidRPr="00B96DA2">
                <w:rPr>
                  <w:rStyle w:val="Hyperlink"/>
                  <w:noProof/>
                  <w:lang w:val="it-IT"/>
                </w:rPr>
                <w:t>www.linkedin.com/in/serena-fakha-647090273</w:t>
              </w:r>
            </w:hyperlink>
            <w:r w:rsidR="00B477A0">
              <w:rPr>
                <w:noProof/>
                <w:lang w:val="it-IT"/>
              </w:rPr>
              <w:t xml:space="preserve">  </w:t>
            </w:r>
          </w:p>
          <w:p w14:paraId="15909623" w14:textId="5759995C" w:rsidR="003F1D3E" w:rsidRPr="003F1D3E" w:rsidRDefault="008F288E" w:rsidP="00223B8F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+961</w:t>
            </w:r>
            <w:r w:rsidR="00321821">
              <w:rPr>
                <w:noProof/>
                <w:lang w:val="it-IT"/>
              </w:rPr>
              <w:t>81505475</w:t>
            </w:r>
          </w:p>
          <w:p w14:paraId="7914AE8E" w14:textId="3FD30EBA" w:rsidR="00CF2BE7" w:rsidRPr="007A2A2A" w:rsidRDefault="00321821" w:rsidP="00223B8F">
            <w:pPr>
              <w:pStyle w:val="ListBullet"/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Khaldeh, Qubba Street</w:t>
            </w:r>
            <w:r w:rsidR="006413AA">
              <w:rPr>
                <w:noProof/>
                <w:lang w:val="it-IT"/>
              </w:rPr>
              <w:t>, Lebanon</w:t>
            </w:r>
          </w:p>
          <w:p w14:paraId="29796942" w14:textId="77777777" w:rsidR="008770FA" w:rsidRDefault="008770FA" w:rsidP="00223B8F">
            <w:pPr>
              <w:pStyle w:val="Heading1"/>
            </w:pPr>
          </w:p>
          <w:p w14:paraId="31C7E391" w14:textId="77777777" w:rsidR="008770FA" w:rsidRDefault="008770FA" w:rsidP="00223B8F">
            <w:pPr>
              <w:pStyle w:val="Heading1"/>
            </w:pPr>
          </w:p>
          <w:p w14:paraId="5C71FC4E" w14:textId="77777777" w:rsidR="00CF2BE7" w:rsidRPr="00C822BF" w:rsidRDefault="00000000" w:rsidP="00223B8F">
            <w:pPr>
              <w:pStyle w:val="Heading1"/>
            </w:pPr>
            <w:sdt>
              <w:sdtPr>
                <w:id w:val="-1334530411"/>
                <w:placeholder>
                  <w:docPart w:val="18EC96D8DCBB48C19EB9616129F39285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EDUCATION</w:t>
                </w:r>
              </w:sdtContent>
            </w:sdt>
          </w:p>
          <w:p w14:paraId="1BE912E1" w14:textId="32C8AB18" w:rsidR="00CF2BE7" w:rsidRDefault="007A2A2A" w:rsidP="00223B8F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  <w:r>
              <w:rPr>
                <w:b/>
                <w:bCs/>
                <w:color w:val="auto"/>
                <w:spacing w:val="20"/>
                <w:sz w:val="18"/>
                <w:szCs w:val="18"/>
              </w:rPr>
              <w:t>Secondary School</w:t>
            </w:r>
          </w:p>
          <w:p w14:paraId="454B524A" w14:textId="51508D2F" w:rsidR="00862F2A" w:rsidRDefault="00862F2A" w:rsidP="00223B8F">
            <w:pPr>
              <w:rPr>
                <w:color w:val="auto"/>
                <w:spacing w:val="20"/>
                <w:sz w:val="18"/>
                <w:szCs w:val="18"/>
              </w:rPr>
            </w:pPr>
            <w:r w:rsidRPr="00862F2A">
              <w:rPr>
                <w:color w:val="auto"/>
                <w:spacing w:val="20"/>
                <w:sz w:val="18"/>
                <w:szCs w:val="18"/>
              </w:rPr>
              <w:t>Amjad High School</w:t>
            </w:r>
          </w:p>
          <w:p w14:paraId="244606B0" w14:textId="65FBEFEE" w:rsidR="00127738" w:rsidRDefault="00127738" w:rsidP="00223B8F">
            <w:pPr>
              <w:rPr>
                <w:color w:val="auto"/>
                <w:spacing w:val="20"/>
                <w:sz w:val="18"/>
                <w:szCs w:val="18"/>
              </w:rPr>
            </w:pPr>
            <w:r>
              <w:rPr>
                <w:color w:val="auto"/>
                <w:spacing w:val="20"/>
                <w:sz w:val="18"/>
                <w:szCs w:val="18"/>
              </w:rPr>
              <w:t>Very Good</w:t>
            </w:r>
            <w:r w:rsidR="00A246E0">
              <w:rPr>
                <w:color w:val="auto"/>
                <w:spacing w:val="20"/>
                <w:sz w:val="18"/>
                <w:szCs w:val="18"/>
              </w:rPr>
              <w:t>- 85%</w:t>
            </w:r>
          </w:p>
          <w:p w14:paraId="7B99D674" w14:textId="77777777" w:rsidR="00C0740C" w:rsidRDefault="00C0740C" w:rsidP="00223B8F">
            <w:pPr>
              <w:rPr>
                <w:color w:val="auto"/>
                <w:spacing w:val="20"/>
                <w:sz w:val="18"/>
                <w:szCs w:val="18"/>
              </w:rPr>
            </w:pPr>
          </w:p>
          <w:p w14:paraId="3CE76ACA" w14:textId="3E659354" w:rsidR="00C0740C" w:rsidRDefault="00C0740C" w:rsidP="00223B8F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  <w:r w:rsidRPr="00C0740C">
              <w:rPr>
                <w:b/>
                <w:bCs/>
                <w:color w:val="auto"/>
                <w:spacing w:val="20"/>
                <w:sz w:val="18"/>
                <w:szCs w:val="18"/>
              </w:rPr>
              <w:t>Bachelor Of Science</w:t>
            </w:r>
          </w:p>
          <w:p w14:paraId="633CF1B4" w14:textId="6BAB60D7" w:rsidR="00C0740C" w:rsidRDefault="00B81626" w:rsidP="00223B8F">
            <w:pPr>
              <w:rPr>
                <w:color w:val="auto"/>
                <w:spacing w:val="20"/>
                <w:sz w:val="18"/>
                <w:szCs w:val="18"/>
              </w:rPr>
            </w:pPr>
            <w:r w:rsidRPr="00B81626">
              <w:rPr>
                <w:color w:val="auto"/>
                <w:spacing w:val="20"/>
                <w:sz w:val="18"/>
                <w:szCs w:val="18"/>
              </w:rPr>
              <w:t>Lebanese American University</w:t>
            </w:r>
          </w:p>
          <w:p w14:paraId="7F4437DA" w14:textId="4048D285" w:rsidR="00D42565" w:rsidRPr="00B81626" w:rsidRDefault="00D42565" w:rsidP="00223B8F">
            <w:pPr>
              <w:rPr>
                <w:color w:val="auto"/>
                <w:spacing w:val="20"/>
                <w:sz w:val="18"/>
                <w:szCs w:val="18"/>
              </w:rPr>
            </w:pPr>
            <w:r>
              <w:rPr>
                <w:color w:val="auto"/>
                <w:spacing w:val="20"/>
                <w:sz w:val="18"/>
                <w:szCs w:val="18"/>
              </w:rPr>
              <w:t>Current GPA – 3.5</w:t>
            </w:r>
            <w:r w:rsidR="0095487E">
              <w:rPr>
                <w:color w:val="auto"/>
                <w:spacing w:val="20"/>
                <w:sz w:val="18"/>
                <w:szCs w:val="18"/>
              </w:rPr>
              <w:t>/4.0</w:t>
            </w:r>
          </w:p>
          <w:p w14:paraId="62C3C9C8" w14:textId="77777777" w:rsidR="00C0740C" w:rsidRPr="00862F2A" w:rsidRDefault="00C0740C" w:rsidP="00223B8F">
            <w:pPr>
              <w:rPr>
                <w:color w:val="auto"/>
                <w:spacing w:val="20"/>
                <w:sz w:val="18"/>
                <w:szCs w:val="18"/>
              </w:rPr>
            </w:pPr>
          </w:p>
          <w:p w14:paraId="76B5298D" w14:textId="77777777" w:rsidR="00CF2BE7" w:rsidRDefault="00CF2BE7" w:rsidP="00223B8F">
            <w:pPr>
              <w:rPr>
                <w:lang w:val="it-IT"/>
              </w:rPr>
            </w:pPr>
          </w:p>
          <w:p w14:paraId="1F080F7F" w14:textId="77777777" w:rsidR="00CF2BE7" w:rsidRPr="00C822BF" w:rsidRDefault="00000000" w:rsidP="00223B8F">
            <w:pPr>
              <w:pStyle w:val="Heading1"/>
            </w:pPr>
            <w:sdt>
              <w:sdtPr>
                <w:id w:val="1687565607"/>
                <w:placeholder>
                  <w:docPart w:val="6EFABC4E2FF24F938C9ACF3B665C2875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SKILLS</w:t>
                </w:r>
              </w:sdtContent>
            </w:sdt>
          </w:p>
          <w:p w14:paraId="1347312A" w14:textId="77777777" w:rsidR="00CF2BE7" w:rsidRPr="008377D9" w:rsidRDefault="00CF2BE7" w:rsidP="00223B8F">
            <w:pPr>
              <w:spacing w:line="360" w:lineRule="auto"/>
              <w:rPr>
                <w:color w:val="auto"/>
                <w:szCs w:val="20"/>
              </w:rPr>
            </w:pPr>
          </w:p>
          <w:p w14:paraId="2D35CA50" w14:textId="654E7920" w:rsidR="00CF2BE7" w:rsidRPr="00771A46" w:rsidRDefault="00500B6E" w:rsidP="00223B8F">
            <w:pPr>
              <w:pStyle w:val="ListBullet"/>
            </w:pPr>
            <w:r>
              <w:t>Python</w:t>
            </w:r>
          </w:p>
          <w:p w14:paraId="039F1F6E" w14:textId="37BAD1BE" w:rsidR="003F1D3E" w:rsidRPr="00771A46" w:rsidRDefault="00082EE8" w:rsidP="00223B8F">
            <w:pPr>
              <w:pStyle w:val="ListBullet"/>
            </w:pPr>
            <w:r>
              <w:t>Java</w:t>
            </w:r>
          </w:p>
          <w:p w14:paraId="0A857390" w14:textId="331C5CA2" w:rsidR="003F1D3E" w:rsidRPr="00771A46" w:rsidRDefault="00082EE8" w:rsidP="00223B8F">
            <w:pPr>
              <w:pStyle w:val="ListBullet"/>
            </w:pPr>
            <w:r>
              <w:t>Researching</w:t>
            </w:r>
          </w:p>
          <w:p w14:paraId="1D922F79" w14:textId="7A4EDF93" w:rsidR="00CF2BE7" w:rsidRDefault="007C44A2" w:rsidP="00223B8F">
            <w:pPr>
              <w:pStyle w:val="ListBullet"/>
            </w:pPr>
            <w:r>
              <w:t>HTML/CSS</w:t>
            </w:r>
          </w:p>
          <w:p w14:paraId="618B0900" w14:textId="37AC8209" w:rsidR="00C31EF4" w:rsidRDefault="00C31EF4" w:rsidP="00223B8F">
            <w:pPr>
              <w:pStyle w:val="ListBullet"/>
            </w:pPr>
            <w:r>
              <w:t>Problem-solving</w:t>
            </w:r>
          </w:p>
          <w:p w14:paraId="66311CB8" w14:textId="77777777" w:rsidR="00C31EF4" w:rsidRDefault="00956986" w:rsidP="00223B8F">
            <w:pPr>
              <w:pStyle w:val="ListBullet"/>
            </w:pPr>
            <w:r>
              <w:t>Computer Literacy</w:t>
            </w:r>
          </w:p>
          <w:p w14:paraId="0DC99022" w14:textId="200B5E2B" w:rsidR="00066666" w:rsidRDefault="00066666" w:rsidP="00223B8F">
            <w:pPr>
              <w:pStyle w:val="ListBullet"/>
            </w:pPr>
            <w:r>
              <w:t>Data Entry</w:t>
            </w:r>
          </w:p>
          <w:p w14:paraId="3CAF226C" w14:textId="294A190D" w:rsidR="00956986" w:rsidRPr="00CF2BE7" w:rsidRDefault="00956986" w:rsidP="00223B8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718" w:type="dxa"/>
            <w:vMerge/>
          </w:tcPr>
          <w:p w14:paraId="25C84B2C" w14:textId="77777777" w:rsidR="00CF2BE7" w:rsidRPr="00020BEB" w:rsidRDefault="00CF2BE7" w:rsidP="00223B8F">
            <w:pPr>
              <w:spacing w:before="360"/>
              <w:rPr>
                <w:color w:val="auto"/>
              </w:rPr>
            </w:pPr>
          </w:p>
        </w:tc>
        <w:tc>
          <w:tcPr>
            <w:tcW w:w="6390" w:type="dxa"/>
            <w:tcBorders>
              <w:top w:val="single" w:sz="4" w:space="0" w:color="000000" w:themeColor="text1"/>
            </w:tcBorders>
          </w:tcPr>
          <w:p w14:paraId="0FF8AAD5" w14:textId="77777777" w:rsidR="00CF2BE7" w:rsidRPr="00CA07A7" w:rsidRDefault="00CF2BE7" w:rsidP="00223B8F"/>
        </w:tc>
      </w:tr>
      <w:tr w:rsidR="00CF2BE7" w:rsidRPr="00020BEB" w14:paraId="160A17F8" w14:textId="77777777" w:rsidTr="00CD163F">
        <w:trPr>
          <w:trHeight w:val="2870"/>
        </w:trPr>
        <w:tc>
          <w:tcPr>
            <w:tcW w:w="3692" w:type="dxa"/>
            <w:vMerge/>
          </w:tcPr>
          <w:p w14:paraId="110F124B" w14:textId="77777777" w:rsidR="00CF2BE7" w:rsidRPr="00CA07A7" w:rsidRDefault="00CF2BE7" w:rsidP="00223B8F">
            <w:pPr>
              <w:rPr>
                <w:color w:val="auto"/>
                <w:szCs w:val="20"/>
              </w:rPr>
            </w:pPr>
          </w:p>
        </w:tc>
        <w:tc>
          <w:tcPr>
            <w:tcW w:w="718" w:type="dxa"/>
            <w:vMerge/>
          </w:tcPr>
          <w:p w14:paraId="0A3D7781" w14:textId="77777777" w:rsidR="00CF2BE7" w:rsidRPr="00020BEB" w:rsidRDefault="00CF2BE7" w:rsidP="00223B8F">
            <w:pPr>
              <w:spacing w:before="360"/>
              <w:rPr>
                <w:color w:val="auto"/>
              </w:rPr>
            </w:pPr>
          </w:p>
        </w:tc>
        <w:tc>
          <w:tcPr>
            <w:tcW w:w="6390" w:type="dxa"/>
          </w:tcPr>
          <w:p w14:paraId="27EA9907" w14:textId="0DCD4360" w:rsidR="00B2074F" w:rsidRDefault="00000000" w:rsidP="007D319D">
            <w:pPr>
              <w:pStyle w:val="Heading1"/>
            </w:pPr>
            <w:sdt>
              <w:sdtPr>
                <w:id w:val="1696962928"/>
                <w:placeholder>
                  <w:docPart w:val="59D9CB5BC9B945D89E68CB13526729A1"/>
                </w:placeholder>
                <w:temporary/>
                <w:showingPlcHdr/>
                <w15:appearance w15:val="hidden"/>
              </w:sdtPr>
              <w:sdtContent>
                <w:r w:rsidR="00CF2BE7" w:rsidRPr="00CF2BE7">
                  <w:t>Experience</w:t>
                </w:r>
              </w:sdtContent>
            </w:sdt>
          </w:p>
          <w:p w14:paraId="45A2525A" w14:textId="77777777" w:rsidR="004A39B1" w:rsidRDefault="004A39B1" w:rsidP="007D319D">
            <w:pPr>
              <w:rPr>
                <w:b/>
                <w:bCs/>
                <w:color w:val="auto"/>
                <w:szCs w:val="20"/>
              </w:rPr>
            </w:pPr>
          </w:p>
          <w:p w14:paraId="0730F97B" w14:textId="233F3C5D" w:rsidR="007D319D" w:rsidRPr="007D319D" w:rsidRDefault="007D319D" w:rsidP="007D319D">
            <w:pPr>
              <w:rPr>
                <w:b/>
                <w:bCs/>
                <w:color w:val="auto"/>
                <w:szCs w:val="20"/>
              </w:rPr>
            </w:pPr>
            <w:r w:rsidRPr="007D319D">
              <w:rPr>
                <w:b/>
                <w:bCs/>
                <w:color w:val="auto"/>
                <w:szCs w:val="20"/>
              </w:rPr>
              <w:t xml:space="preserve">FREELANCE RESEARCHER </w:t>
            </w:r>
          </w:p>
          <w:p w14:paraId="7CDFAA30" w14:textId="77777777" w:rsidR="007D319D" w:rsidRPr="007D319D" w:rsidRDefault="007D319D" w:rsidP="007D319D">
            <w:pPr>
              <w:rPr>
                <w:color w:val="auto"/>
                <w:szCs w:val="20"/>
              </w:rPr>
            </w:pPr>
            <w:r w:rsidRPr="007D319D">
              <w:rPr>
                <w:color w:val="auto"/>
                <w:szCs w:val="20"/>
              </w:rPr>
              <w:t>Alldirections.info</w:t>
            </w:r>
          </w:p>
          <w:p w14:paraId="2B90F0B8" w14:textId="3F731E96" w:rsidR="007D319D" w:rsidRDefault="007D319D" w:rsidP="007D319D">
            <w:pPr>
              <w:rPr>
                <w:color w:val="auto"/>
                <w:szCs w:val="20"/>
              </w:rPr>
            </w:pPr>
            <w:r w:rsidRPr="007D319D">
              <w:rPr>
                <w:color w:val="auto"/>
                <w:szCs w:val="20"/>
              </w:rPr>
              <w:t xml:space="preserve">December 2023 </w:t>
            </w:r>
            <w:r>
              <w:rPr>
                <w:color w:val="auto"/>
                <w:szCs w:val="20"/>
              </w:rPr>
              <w:t>–</w:t>
            </w:r>
            <w:r w:rsidRPr="007D319D">
              <w:rPr>
                <w:color w:val="auto"/>
                <w:szCs w:val="20"/>
              </w:rPr>
              <w:t xml:space="preserve"> Present</w:t>
            </w:r>
          </w:p>
          <w:p w14:paraId="4889B442" w14:textId="77777777" w:rsidR="007D319D" w:rsidRPr="007D319D" w:rsidRDefault="007D319D" w:rsidP="007D319D">
            <w:pPr>
              <w:rPr>
                <w:color w:val="auto"/>
                <w:szCs w:val="20"/>
              </w:rPr>
            </w:pPr>
          </w:p>
          <w:p w14:paraId="1486E4F4" w14:textId="726F914A" w:rsidR="00CF2BE7" w:rsidRPr="00CF2BE7" w:rsidRDefault="007D319D" w:rsidP="007D319D">
            <w:pPr>
              <w:rPr>
                <w:color w:val="auto"/>
                <w:szCs w:val="20"/>
              </w:rPr>
            </w:pPr>
            <w:r w:rsidRPr="007D319D">
              <w:rPr>
                <w:color w:val="auto"/>
                <w:szCs w:val="20"/>
              </w:rPr>
              <w:t>Conducted research on AI, utilizing strong analytical and communication skills to present findings and contribute to the development of a new website for NGOs and candidates seeking employment in these organizations.</w:t>
            </w:r>
          </w:p>
        </w:tc>
      </w:tr>
      <w:tr w:rsidR="00CF2BE7" w:rsidRPr="00020BEB" w14:paraId="4FCD6519" w14:textId="77777777" w:rsidTr="00CD163F">
        <w:trPr>
          <w:trHeight w:val="2187"/>
        </w:trPr>
        <w:tc>
          <w:tcPr>
            <w:tcW w:w="3692" w:type="dxa"/>
            <w:vMerge/>
          </w:tcPr>
          <w:p w14:paraId="4DA1CAE9" w14:textId="77777777" w:rsidR="00CF2BE7" w:rsidRPr="00CA07A7" w:rsidRDefault="00CF2BE7" w:rsidP="00223B8F">
            <w:pPr>
              <w:rPr>
                <w:color w:val="auto"/>
                <w:szCs w:val="20"/>
              </w:rPr>
            </w:pPr>
          </w:p>
        </w:tc>
        <w:tc>
          <w:tcPr>
            <w:tcW w:w="718" w:type="dxa"/>
            <w:vMerge/>
          </w:tcPr>
          <w:p w14:paraId="52F22788" w14:textId="77777777" w:rsidR="00CF2BE7" w:rsidRPr="00020BEB" w:rsidRDefault="00CF2BE7" w:rsidP="00223B8F">
            <w:pPr>
              <w:spacing w:before="360"/>
              <w:rPr>
                <w:color w:val="auto"/>
              </w:rPr>
            </w:pPr>
          </w:p>
        </w:tc>
        <w:tc>
          <w:tcPr>
            <w:tcW w:w="6390" w:type="dxa"/>
          </w:tcPr>
          <w:p w14:paraId="0E561AB1" w14:textId="77777777" w:rsidR="004A39B1" w:rsidRDefault="004A39B1" w:rsidP="00A46EFF">
            <w:pPr>
              <w:pStyle w:val="Heading2"/>
            </w:pPr>
          </w:p>
          <w:p w14:paraId="2F4F3375" w14:textId="7F3E2674" w:rsidR="00A46EFF" w:rsidRDefault="00A46EFF" w:rsidP="00A46EFF">
            <w:pPr>
              <w:pStyle w:val="Heading2"/>
            </w:pPr>
            <w:r>
              <w:t xml:space="preserve">Volunteer </w:t>
            </w:r>
          </w:p>
          <w:p w14:paraId="0C75DF02" w14:textId="77777777" w:rsidR="00A46EFF" w:rsidRPr="00020BEB" w:rsidRDefault="00A46EFF" w:rsidP="00A46EFF">
            <w:pPr>
              <w:pStyle w:val="Heading2"/>
            </w:pPr>
            <w:r>
              <w:rPr>
                <w:rStyle w:val="NotBold"/>
              </w:rPr>
              <w:t>Lebanese Center for HUman rights (cldh)</w:t>
            </w:r>
          </w:p>
          <w:p w14:paraId="20F8F87D" w14:textId="77777777" w:rsidR="00A46EFF" w:rsidRDefault="00A46EFF" w:rsidP="00A46EFF">
            <w:pPr>
              <w:rPr>
                <w:rFonts w:asciiTheme="majorHAnsi" w:eastAsiaTheme="majorEastAsia" w:hAnsiTheme="majorHAnsi" w:cstheme="majorBidi"/>
              </w:rPr>
            </w:pPr>
            <w:r w:rsidRPr="00EB69EC">
              <w:rPr>
                <w:rFonts w:asciiTheme="majorHAnsi" w:eastAsiaTheme="majorEastAsia" w:hAnsiTheme="majorHAnsi" w:cstheme="majorBidi"/>
              </w:rPr>
              <w:t>June 2023 - August 2023</w:t>
            </w:r>
          </w:p>
          <w:p w14:paraId="0A61A60F" w14:textId="77777777" w:rsidR="00A46EFF" w:rsidRDefault="00A46EFF" w:rsidP="00A46EFF">
            <w:pPr>
              <w:rPr>
                <w:rFonts w:asciiTheme="majorHAnsi" w:eastAsiaTheme="majorEastAsia" w:hAnsiTheme="majorHAnsi" w:cstheme="majorBidi"/>
              </w:rPr>
            </w:pPr>
          </w:p>
          <w:p w14:paraId="5F2C4E56" w14:textId="77777777" w:rsidR="00A46EFF" w:rsidRDefault="00A46EFF" w:rsidP="00A46EFF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 w:rsidRPr="00E61D79">
              <w:rPr>
                <w:color w:val="auto"/>
                <w:szCs w:val="20"/>
              </w:rPr>
              <w:t xml:space="preserve">Assisted in various technical and communications tasks to support the NGO's mission and operations. </w:t>
            </w:r>
          </w:p>
          <w:p w14:paraId="41C61E9F" w14:textId="77777777" w:rsidR="00A46EFF" w:rsidRDefault="00A46EFF" w:rsidP="00A46EFF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 w:rsidRPr="00E61D79">
              <w:rPr>
                <w:color w:val="auto"/>
                <w:szCs w:val="20"/>
              </w:rPr>
              <w:t xml:space="preserve">Provided technical support and troubleshooting for the organization's staff and volunteers. </w:t>
            </w:r>
          </w:p>
          <w:p w14:paraId="59593EDC" w14:textId="68918A62" w:rsidR="00223B8F" w:rsidRPr="00A46EFF" w:rsidRDefault="00A46EFF" w:rsidP="00A46EFF">
            <w:pPr>
              <w:pStyle w:val="ListParagraph"/>
              <w:numPr>
                <w:ilvl w:val="0"/>
                <w:numId w:val="9"/>
              </w:numPr>
              <w:rPr>
                <w:color w:val="auto"/>
                <w:szCs w:val="20"/>
              </w:rPr>
            </w:pPr>
            <w:r w:rsidRPr="00A46EFF">
              <w:rPr>
                <w:color w:val="auto"/>
                <w:szCs w:val="20"/>
              </w:rPr>
              <w:t>Participated in brainstorming sessions to generate ideas for enhancing the organization's digital platforms and engaging with the community.</w:t>
            </w:r>
          </w:p>
        </w:tc>
      </w:tr>
      <w:tr w:rsidR="00CF2BE7" w:rsidRPr="00020BEB" w14:paraId="29658EC4" w14:textId="77777777" w:rsidTr="00CD163F">
        <w:trPr>
          <w:trHeight w:val="80"/>
        </w:trPr>
        <w:tc>
          <w:tcPr>
            <w:tcW w:w="3692" w:type="dxa"/>
            <w:vMerge/>
          </w:tcPr>
          <w:p w14:paraId="44A645E9" w14:textId="77777777" w:rsidR="00CF2BE7" w:rsidRPr="00CA07A7" w:rsidRDefault="00CF2BE7" w:rsidP="00223B8F">
            <w:pPr>
              <w:rPr>
                <w:color w:val="auto"/>
                <w:szCs w:val="20"/>
              </w:rPr>
            </w:pPr>
          </w:p>
        </w:tc>
        <w:tc>
          <w:tcPr>
            <w:tcW w:w="718" w:type="dxa"/>
            <w:vMerge/>
          </w:tcPr>
          <w:p w14:paraId="39D4D603" w14:textId="77777777" w:rsidR="00CF2BE7" w:rsidRPr="00020BEB" w:rsidRDefault="00CF2BE7" w:rsidP="00223B8F">
            <w:pPr>
              <w:spacing w:before="360"/>
              <w:rPr>
                <w:color w:val="auto"/>
              </w:rPr>
            </w:pPr>
          </w:p>
        </w:tc>
        <w:tc>
          <w:tcPr>
            <w:tcW w:w="6390" w:type="dxa"/>
          </w:tcPr>
          <w:p w14:paraId="202DC3EB" w14:textId="77777777" w:rsidR="00A46EFF" w:rsidRPr="003541A5" w:rsidRDefault="00A46EFF" w:rsidP="003541A5">
            <w:pPr>
              <w:rPr>
                <w:color w:val="auto"/>
                <w:szCs w:val="20"/>
              </w:rPr>
            </w:pPr>
          </w:p>
          <w:p w14:paraId="57241B80" w14:textId="6BFDCE64" w:rsidR="009C0F55" w:rsidRPr="009C0F55" w:rsidRDefault="00FC53EA" w:rsidP="009C0F55">
            <w:pPr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CS CLUB</w:t>
            </w:r>
            <w:r w:rsidR="009C0F55" w:rsidRPr="009C0F55">
              <w:rPr>
                <w:b/>
                <w:bCs/>
                <w:color w:val="auto"/>
                <w:szCs w:val="20"/>
              </w:rPr>
              <w:t xml:space="preserve"> </w:t>
            </w:r>
          </w:p>
          <w:p w14:paraId="1F3FD757" w14:textId="77777777" w:rsidR="009C0F55" w:rsidRPr="009C0F55" w:rsidRDefault="009C0F55" w:rsidP="009C0F55">
            <w:pPr>
              <w:rPr>
                <w:color w:val="auto"/>
                <w:szCs w:val="20"/>
              </w:rPr>
            </w:pPr>
            <w:r w:rsidRPr="009C0F55">
              <w:rPr>
                <w:color w:val="auto"/>
                <w:szCs w:val="20"/>
              </w:rPr>
              <w:t>LAU</w:t>
            </w:r>
          </w:p>
          <w:p w14:paraId="4015DDDF" w14:textId="1BD64C62" w:rsidR="009C0F55" w:rsidRPr="009C0F55" w:rsidRDefault="00D77478" w:rsidP="00F5697F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Aug 2023</w:t>
            </w:r>
            <w:r w:rsidR="009C0F55" w:rsidRPr="009C0F55">
              <w:rPr>
                <w:color w:val="auto"/>
                <w:szCs w:val="20"/>
              </w:rPr>
              <w:t xml:space="preserve"> – </w:t>
            </w:r>
            <w:r w:rsidR="00CA5645">
              <w:rPr>
                <w:color w:val="auto"/>
                <w:szCs w:val="20"/>
              </w:rPr>
              <w:t>May 2024</w:t>
            </w:r>
          </w:p>
          <w:p w14:paraId="6209D135" w14:textId="6E08CD2D" w:rsidR="004E3EAD" w:rsidRPr="000B7A08" w:rsidRDefault="004E3EAD" w:rsidP="000B7A08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60"/>
              <w:rPr>
                <w:rFonts w:eastAsia="Times New Roman" w:cs="Times New Roman"/>
                <w:color w:val="auto"/>
                <w:szCs w:val="20"/>
              </w:rPr>
            </w:pPr>
            <w:r w:rsidRPr="000B7A08">
              <w:rPr>
                <w:rFonts w:eastAsia="Times New Roman" w:cs="Times New Roman"/>
                <w:color w:val="auto"/>
                <w:szCs w:val="20"/>
              </w:rPr>
              <w:t>Organized</w:t>
            </w:r>
            <w:r w:rsidRPr="000B7A08">
              <w:rPr>
                <w:rFonts w:eastAsia="Times New Roman" w:cs="Times New Roman"/>
                <w:color w:val="auto"/>
                <w:szCs w:val="20"/>
              </w:rPr>
              <w:t xml:space="preserve"> and coordinated various club events, including hackathons, coding competitions, and guest speaker sessions.</w:t>
            </w:r>
          </w:p>
          <w:p w14:paraId="0E7898B5" w14:textId="43E80F1D" w:rsidR="00F5697F" w:rsidRPr="003541A5" w:rsidRDefault="004E3EAD" w:rsidP="003541A5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60"/>
              <w:rPr>
                <w:rFonts w:eastAsia="Times New Roman" w:cs="Times New Roman"/>
                <w:color w:val="auto"/>
                <w:szCs w:val="20"/>
              </w:rPr>
            </w:pPr>
            <w:r w:rsidRPr="003541A5">
              <w:rPr>
                <w:rFonts w:eastAsia="Times New Roman" w:cs="Times New Roman"/>
                <w:color w:val="auto"/>
                <w:szCs w:val="20"/>
              </w:rPr>
              <w:t>Led</w:t>
            </w:r>
            <w:r w:rsidRPr="003541A5">
              <w:rPr>
                <w:rFonts w:eastAsia="Times New Roman" w:cs="Times New Roman"/>
                <w:color w:val="auto"/>
                <w:szCs w:val="20"/>
              </w:rPr>
              <w:t xml:space="preserve"> a team to plan and execute successful events, enhancing participants' coding skills and fostering a collaborative environment.</w:t>
            </w:r>
          </w:p>
          <w:p w14:paraId="58D974E0" w14:textId="7FA76C1F" w:rsidR="00A46EFF" w:rsidRPr="000B7A08" w:rsidRDefault="003541A5" w:rsidP="000B7A08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auto"/>
                <w:szCs w:val="20"/>
              </w:rPr>
            </w:pPr>
            <w:r w:rsidRPr="000B7A08">
              <w:rPr>
                <w:rFonts w:eastAsia="Times New Roman" w:cs="Times New Roman"/>
                <w:color w:val="auto"/>
                <w:szCs w:val="20"/>
              </w:rPr>
              <w:t>Participated</w:t>
            </w:r>
            <w:r w:rsidR="00F5697F" w:rsidRPr="000B7A08">
              <w:rPr>
                <w:rFonts w:eastAsia="Times New Roman" w:cs="Times New Roman"/>
                <w:color w:val="auto"/>
                <w:szCs w:val="20"/>
              </w:rPr>
              <w:t xml:space="preserve"> in multiple coding events, demonstrating strong problem-solving skills and proficiency in programming languages such as </w:t>
            </w:r>
            <w:r w:rsidR="005F49CF">
              <w:rPr>
                <w:rFonts w:eastAsia="Times New Roman" w:cs="Times New Roman"/>
                <w:color w:val="auto"/>
                <w:szCs w:val="20"/>
              </w:rPr>
              <w:t>python and java</w:t>
            </w:r>
            <w:r w:rsidR="00F5697F" w:rsidRPr="000B7A08">
              <w:rPr>
                <w:rFonts w:eastAsia="Times New Roman" w:cs="Times New Roman"/>
                <w:color w:val="auto"/>
                <w:szCs w:val="20"/>
              </w:rPr>
              <w:t>.</w:t>
            </w:r>
          </w:p>
        </w:tc>
      </w:tr>
    </w:tbl>
    <w:p w14:paraId="3822C36E" w14:textId="2031DF95" w:rsidR="00871DB8" w:rsidRPr="00020BEB" w:rsidRDefault="00871DB8" w:rsidP="00840A31">
      <w:pPr>
        <w:rPr>
          <w:color w:val="auto"/>
        </w:rPr>
      </w:pPr>
    </w:p>
    <w:sectPr w:rsidR="00871DB8" w:rsidRPr="00020BEB" w:rsidSect="00EC5C70">
      <w:pgSz w:w="12240" w:h="15840" w:code="1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90634" w14:textId="77777777" w:rsidR="00757B28" w:rsidRDefault="00757B28" w:rsidP="00AA35A8">
      <w:pPr>
        <w:spacing w:line="240" w:lineRule="auto"/>
      </w:pPr>
      <w:r>
        <w:separator/>
      </w:r>
    </w:p>
  </w:endnote>
  <w:endnote w:type="continuationSeparator" w:id="0">
    <w:p w14:paraId="74A8C33A" w14:textId="77777777" w:rsidR="00757B28" w:rsidRDefault="00757B28" w:rsidP="00AA35A8">
      <w:pPr>
        <w:spacing w:line="240" w:lineRule="auto"/>
      </w:pPr>
      <w:r>
        <w:continuationSeparator/>
      </w:r>
    </w:p>
  </w:endnote>
  <w:endnote w:type="continuationNotice" w:id="1">
    <w:p w14:paraId="573DFC9B" w14:textId="77777777" w:rsidR="00757B28" w:rsidRDefault="00757B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50A81" w14:textId="77777777" w:rsidR="00757B28" w:rsidRDefault="00757B28" w:rsidP="00AA35A8">
      <w:pPr>
        <w:spacing w:line="240" w:lineRule="auto"/>
      </w:pPr>
      <w:r>
        <w:separator/>
      </w:r>
    </w:p>
  </w:footnote>
  <w:footnote w:type="continuationSeparator" w:id="0">
    <w:p w14:paraId="2313F44D" w14:textId="77777777" w:rsidR="00757B28" w:rsidRDefault="00757B28" w:rsidP="00AA35A8">
      <w:pPr>
        <w:spacing w:line="240" w:lineRule="auto"/>
      </w:pPr>
      <w:r>
        <w:continuationSeparator/>
      </w:r>
    </w:p>
  </w:footnote>
  <w:footnote w:type="continuationNotice" w:id="1">
    <w:p w14:paraId="5E69C335" w14:textId="77777777" w:rsidR="00757B28" w:rsidRDefault="00757B2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4.65pt;height:14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6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549"/>
    <w:multiLevelType w:val="hybridMultilevel"/>
    <w:tmpl w:val="8D6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E71"/>
    <w:multiLevelType w:val="hybridMultilevel"/>
    <w:tmpl w:val="B1DC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64D54"/>
    <w:multiLevelType w:val="hybridMultilevel"/>
    <w:tmpl w:val="D808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3"/>
  </w:num>
  <w:num w:numId="2" w16cid:durableId="1806507031">
    <w:abstractNumId w:val="9"/>
  </w:num>
  <w:num w:numId="3" w16cid:durableId="1774394388">
    <w:abstractNumId w:val="5"/>
  </w:num>
  <w:num w:numId="4" w16cid:durableId="2058429382">
    <w:abstractNumId w:val="6"/>
  </w:num>
  <w:num w:numId="5" w16cid:durableId="537013467">
    <w:abstractNumId w:val="4"/>
  </w:num>
  <w:num w:numId="6" w16cid:durableId="1832286735">
    <w:abstractNumId w:val="7"/>
  </w:num>
  <w:num w:numId="7" w16cid:durableId="909921174">
    <w:abstractNumId w:val="0"/>
  </w:num>
  <w:num w:numId="8" w16cid:durableId="1533300515">
    <w:abstractNumId w:val="8"/>
  </w:num>
  <w:num w:numId="9" w16cid:durableId="2030176375">
    <w:abstractNumId w:val="10"/>
  </w:num>
  <w:num w:numId="10" w16cid:durableId="1683161494">
    <w:abstractNumId w:val="2"/>
  </w:num>
  <w:num w:numId="11" w16cid:durableId="340132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3D"/>
    <w:rsid w:val="0000752A"/>
    <w:rsid w:val="00016465"/>
    <w:rsid w:val="000176BD"/>
    <w:rsid w:val="00020833"/>
    <w:rsid w:val="00020BEB"/>
    <w:rsid w:val="00033263"/>
    <w:rsid w:val="000334C1"/>
    <w:rsid w:val="000356C3"/>
    <w:rsid w:val="00051CE4"/>
    <w:rsid w:val="000608C4"/>
    <w:rsid w:val="00066666"/>
    <w:rsid w:val="00082EE8"/>
    <w:rsid w:val="000873F6"/>
    <w:rsid w:val="000968D6"/>
    <w:rsid w:val="000A086B"/>
    <w:rsid w:val="000A3FD2"/>
    <w:rsid w:val="000B286F"/>
    <w:rsid w:val="000B7A08"/>
    <w:rsid w:val="000C26E1"/>
    <w:rsid w:val="000D134B"/>
    <w:rsid w:val="000F3BFA"/>
    <w:rsid w:val="000F541D"/>
    <w:rsid w:val="0010041D"/>
    <w:rsid w:val="001052AA"/>
    <w:rsid w:val="00121919"/>
    <w:rsid w:val="00124ED6"/>
    <w:rsid w:val="0012573E"/>
    <w:rsid w:val="00127738"/>
    <w:rsid w:val="00157511"/>
    <w:rsid w:val="00167789"/>
    <w:rsid w:val="00194704"/>
    <w:rsid w:val="001B160B"/>
    <w:rsid w:val="001B2B17"/>
    <w:rsid w:val="001E25F2"/>
    <w:rsid w:val="0020043D"/>
    <w:rsid w:val="00203213"/>
    <w:rsid w:val="002236D5"/>
    <w:rsid w:val="00223B8F"/>
    <w:rsid w:val="0022457D"/>
    <w:rsid w:val="0023757B"/>
    <w:rsid w:val="00243756"/>
    <w:rsid w:val="00253CBD"/>
    <w:rsid w:val="0027193E"/>
    <w:rsid w:val="00274A1A"/>
    <w:rsid w:val="002A7891"/>
    <w:rsid w:val="002C4E0C"/>
    <w:rsid w:val="002D178C"/>
    <w:rsid w:val="002E294F"/>
    <w:rsid w:val="002E7306"/>
    <w:rsid w:val="00321821"/>
    <w:rsid w:val="00331DCE"/>
    <w:rsid w:val="00334FEA"/>
    <w:rsid w:val="00343C48"/>
    <w:rsid w:val="003514CA"/>
    <w:rsid w:val="00352A17"/>
    <w:rsid w:val="003541A5"/>
    <w:rsid w:val="003877F8"/>
    <w:rsid w:val="003904BF"/>
    <w:rsid w:val="00391BEA"/>
    <w:rsid w:val="003A3587"/>
    <w:rsid w:val="003B351B"/>
    <w:rsid w:val="003B4AEF"/>
    <w:rsid w:val="003B7F92"/>
    <w:rsid w:val="003F1D3E"/>
    <w:rsid w:val="004026D6"/>
    <w:rsid w:val="0041245C"/>
    <w:rsid w:val="00413BF1"/>
    <w:rsid w:val="00415CF3"/>
    <w:rsid w:val="00427300"/>
    <w:rsid w:val="004349A9"/>
    <w:rsid w:val="00453071"/>
    <w:rsid w:val="00453A7B"/>
    <w:rsid w:val="00457ADE"/>
    <w:rsid w:val="00462350"/>
    <w:rsid w:val="00463060"/>
    <w:rsid w:val="00464B92"/>
    <w:rsid w:val="00470744"/>
    <w:rsid w:val="004860CB"/>
    <w:rsid w:val="004912AE"/>
    <w:rsid w:val="004936B2"/>
    <w:rsid w:val="004A0079"/>
    <w:rsid w:val="004A28EA"/>
    <w:rsid w:val="004A39B1"/>
    <w:rsid w:val="004A51A0"/>
    <w:rsid w:val="004D5532"/>
    <w:rsid w:val="004D706C"/>
    <w:rsid w:val="004E3EAD"/>
    <w:rsid w:val="00500B6E"/>
    <w:rsid w:val="00524297"/>
    <w:rsid w:val="005273AD"/>
    <w:rsid w:val="00537559"/>
    <w:rsid w:val="00552CAA"/>
    <w:rsid w:val="00583F2A"/>
    <w:rsid w:val="005B36F0"/>
    <w:rsid w:val="005C439C"/>
    <w:rsid w:val="005E11A5"/>
    <w:rsid w:val="005F49CF"/>
    <w:rsid w:val="00607A35"/>
    <w:rsid w:val="00626B3C"/>
    <w:rsid w:val="006413AA"/>
    <w:rsid w:val="00660FBB"/>
    <w:rsid w:val="0069541B"/>
    <w:rsid w:val="006A1E18"/>
    <w:rsid w:val="006A37C0"/>
    <w:rsid w:val="006B3655"/>
    <w:rsid w:val="006C7C99"/>
    <w:rsid w:val="006C7F5A"/>
    <w:rsid w:val="006D4544"/>
    <w:rsid w:val="0072514C"/>
    <w:rsid w:val="00737389"/>
    <w:rsid w:val="00745AA9"/>
    <w:rsid w:val="00746B0A"/>
    <w:rsid w:val="00757B28"/>
    <w:rsid w:val="007704E6"/>
    <w:rsid w:val="00771A46"/>
    <w:rsid w:val="00772D95"/>
    <w:rsid w:val="00791376"/>
    <w:rsid w:val="00791C5D"/>
    <w:rsid w:val="007A2A2A"/>
    <w:rsid w:val="007B4FF4"/>
    <w:rsid w:val="007C07E2"/>
    <w:rsid w:val="007C44A2"/>
    <w:rsid w:val="007C6790"/>
    <w:rsid w:val="007D319D"/>
    <w:rsid w:val="007D7F15"/>
    <w:rsid w:val="00831977"/>
    <w:rsid w:val="00836AA3"/>
    <w:rsid w:val="008377D9"/>
    <w:rsid w:val="00840A31"/>
    <w:rsid w:val="00850571"/>
    <w:rsid w:val="008506D1"/>
    <w:rsid w:val="00862F2A"/>
    <w:rsid w:val="0087198D"/>
    <w:rsid w:val="00871DB8"/>
    <w:rsid w:val="008770FA"/>
    <w:rsid w:val="00887E05"/>
    <w:rsid w:val="008A171A"/>
    <w:rsid w:val="008C6FDE"/>
    <w:rsid w:val="008D004E"/>
    <w:rsid w:val="008D5253"/>
    <w:rsid w:val="008D60C7"/>
    <w:rsid w:val="008F180B"/>
    <w:rsid w:val="008F288E"/>
    <w:rsid w:val="008F48B9"/>
    <w:rsid w:val="00900281"/>
    <w:rsid w:val="00901946"/>
    <w:rsid w:val="009049BC"/>
    <w:rsid w:val="00910B68"/>
    <w:rsid w:val="00913025"/>
    <w:rsid w:val="009230A7"/>
    <w:rsid w:val="00933EF6"/>
    <w:rsid w:val="009529EB"/>
    <w:rsid w:val="0095487E"/>
    <w:rsid w:val="00956986"/>
    <w:rsid w:val="00962CDF"/>
    <w:rsid w:val="0097112B"/>
    <w:rsid w:val="009805B1"/>
    <w:rsid w:val="009864A1"/>
    <w:rsid w:val="009A39C5"/>
    <w:rsid w:val="009A6355"/>
    <w:rsid w:val="009B4B3C"/>
    <w:rsid w:val="009B55A3"/>
    <w:rsid w:val="009C0F55"/>
    <w:rsid w:val="009D646A"/>
    <w:rsid w:val="00A1338B"/>
    <w:rsid w:val="00A246E0"/>
    <w:rsid w:val="00A365DA"/>
    <w:rsid w:val="00A46EFF"/>
    <w:rsid w:val="00A633B0"/>
    <w:rsid w:val="00A82BE7"/>
    <w:rsid w:val="00A90A97"/>
    <w:rsid w:val="00AA0BDE"/>
    <w:rsid w:val="00AA1166"/>
    <w:rsid w:val="00AA35A8"/>
    <w:rsid w:val="00AB0853"/>
    <w:rsid w:val="00AD590F"/>
    <w:rsid w:val="00AE562D"/>
    <w:rsid w:val="00B017E5"/>
    <w:rsid w:val="00B04123"/>
    <w:rsid w:val="00B06922"/>
    <w:rsid w:val="00B2074F"/>
    <w:rsid w:val="00B20F64"/>
    <w:rsid w:val="00B3240C"/>
    <w:rsid w:val="00B42685"/>
    <w:rsid w:val="00B477A0"/>
    <w:rsid w:val="00B51639"/>
    <w:rsid w:val="00B56A32"/>
    <w:rsid w:val="00B65B45"/>
    <w:rsid w:val="00B75292"/>
    <w:rsid w:val="00B81626"/>
    <w:rsid w:val="00B8453F"/>
    <w:rsid w:val="00B85473"/>
    <w:rsid w:val="00B86C53"/>
    <w:rsid w:val="00BB69BF"/>
    <w:rsid w:val="00BD2BE1"/>
    <w:rsid w:val="00BE3FED"/>
    <w:rsid w:val="00BE5968"/>
    <w:rsid w:val="00BF3DBB"/>
    <w:rsid w:val="00C0565B"/>
    <w:rsid w:val="00C0740C"/>
    <w:rsid w:val="00C163A1"/>
    <w:rsid w:val="00C27D8F"/>
    <w:rsid w:val="00C31EF4"/>
    <w:rsid w:val="00C33D8C"/>
    <w:rsid w:val="00C62E97"/>
    <w:rsid w:val="00C822BF"/>
    <w:rsid w:val="00C84F35"/>
    <w:rsid w:val="00C90004"/>
    <w:rsid w:val="00CA07A7"/>
    <w:rsid w:val="00CA5645"/>
    <w:rsid w:val="00CA61BE"/>
    <w:rsid w:val="00CB3E40"/>
    <w:rsid w:val="00CD163F"/>
    <w:rsid w:val="00CD4C7F"/>
    <w:rsid w:val="00CF22B3"/>
    <w:rsid w:val="00CF2BE7"/>
    <w:rsid w:val="00CF3508"/>
    <w:rsid w:val="00D00CD9"/>
    <w:rsid w:val="00D15AAE"/>
    <w:rsid w:val="00D22971"/>
    <w:rsid w:val="00D3419C"/>
    <w:rsid w:val="00D42565"/>
    <w:rsid w:val="00D60B19"/>
    <w:rsid w:val="00D77478"/>
    <w:rsid w:val="00D86385"/>
    <w:rsid w:val="00D95726"/>
    <w:rsid w:val="00DA4B7F"/>
    <w:rsid w:val="00DB472D"/>
    <w:rsid w:val="00DC4FED"/>
    <w:rsid w:val="00DE5F88"/>
    <w:rsid w:val="00DF2298"/>
    <w:rsid w:val="00DF56E6"/>
    <w:rsid w:val="00DF6367"/>
    <w:rsid w:val="00E067BA"/>
    <w:rsid w:val="00E147DE"/>
    <w:rsid w:val="00E360EA"/>
    <w:rsid w:val="00E41546"/>
    <w:rsid w:val="00E61D79"/>
    <w:rsid w:val="00E62B79"/>
    <w:rsid w:val="00E77096"/>
    <w:rsid w:val="00E80D10"/>
    <w:rsid w:val="00EB69EC"/>
    <w:rsid w:val="00EB74E8"/>
    <w:rsid w:val="00EC0F79"/>
    <w:rsid w:val="00EC5C70"/>
    <w:rsid w:val="00EF0E02"/>
    <w:rsid w:val="00EF22EF"/>
    <w:rsid w:val="00F02E99"/>
    <w:rsid w:val="00F10F32"/>
    <w:rsid w:val="00F30552"/>
    <w:rsid w:val="00F419C0"/>
    <w:rsid w:val="00F46BDB"/>
    <w:rsid w:val="00F46F61"/>
    <w:rsid w:val="00F5697F"/>
    <w:rsid w:val="00F66AEF"/>
    <w:rsid w:val="00F73A90"/>
    <w:rsid w:val="00F84579"/>
    <w:rsid w:val="00F86F97"/>
    <w:rsid w:val="00FA1C9A"/>
    <w:rsid w:val="00FB7C37"/>
    <w:rsid w:val="00FC53EA"/>
    <w:rsid w:val="00FC5DCE"/>
    <w:rsid w:val="00FD56F7"/>
    <w:rsid w:val="00FD73C5"/>
    <w:rsid w:val="00FF3BD7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89C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B4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477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erena-fakha-647090273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1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B1E6279C714DA7A698DAB922AA4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15AE-4FE2-447C-97FA-1FD52046EBA8}"/>
      </w:docPartPr>
      <w:docPartBody>
        <w:p w:rsidR="00873C64" w:rsidRDefault="00873C64">
          <w:pPr>
            <w:pStyle w:val="F4B1E6279C714DA7A698DAB922AA4D36"/>
          </w:pPr>
          <w:r w:rsidRPr="00771A46">
            <w:t>CONTACT</w:t>
          </w:r>
        </w:p>
      </w:docPartBody>
    </w:docPart>
    <w:docPart>
      <w:docPartPr>
        <w:name w:val="18EC96D8DCBB48C19EB9616129F3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9EF3F-7DC5-47CE-B0EE-A1CFCFD8FF45}"/>
      </w:docPartPr>
      <w:docPartBody>
        <w:p w:rsidR="00873C64" w:rsidRDefault="00873C64">
          <w:pPr>
            <w:pStyle w:val="18EC96D8DCBB48C19EB9616129F39285"/>
          </w:pPr>
          <w:r w:rsidRPr="00C822BF">
            <w:t>EDUCATION</w:t>
          </w:r>
        </w:p>
      </w:docPartBody>
    </w:docPart>
    <w:docPart>
      <w:docPartPr>
        <w:name w:val="6EFABC4E2FF24F938C9ACF3B665C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127F4-BCCB-49AB-8C13-8B33DB949D2B}"/>
      </w:docPartPr>
      <w:docPartBody>
        <w:p w:rsidR="00873C64" w:rsidRDefault="00873C64">
          <w:pPr>
            <w:pStyle w:val="6EFABC4E2FF24F938C9ACF3B665C2875"/>
          </w:pPr>
          <w:r w:rsidRPr="00C822BF">
            <w:t>SKILLS</w:t>
          </w:r>
        </w:p>
      </w:docPartBody>
    </w:docPart>
    <w:docPart>
      <w:docPartPr>
        <w:name w:val="59D9CB5BC9B945D89E68CB135267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95297-45A6-433E-BCA3-D7CC7DA0F41E}"/>
      </w:docPartPr>
      <w:docPartBody>
        <w:p w:rsidR="00873C64" w:rsidRDefault="00873C64">
          <w:pPr>
            <w:pStyle w:val="59D9CB5BC9B945D89E68CB13526729A1"/>
          </w:pPr>
          <w:r w:rsidRPr="00CF2BE7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64"/>
    <w:rsid w:val="0035580D"/>
    <w:rsid w:val="004D706C"/>
    <w:rsid w:val="00873C64"/>
    <w:rsid w:val="00AA0BDE"/>
    <w:rsid w:val="00C73976"/>
    <w:rsid w:val="00E62B79"/>
    <w:rsid w:val="00F8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B1E6279C714DA7A698DAB922AA4D36">
    <w:name w:val="F4B1E6279C714DA7A698DAB922AA4D36"/>
  </w:style>
  <w:style w:type="paragraph" w:customStyle="1" w:styleId="18EC96D8DCBB48C19EB9616129F39285">
    <w:name w:val="18EC96D8DCBB48C19EB9616129F39285"/>
  </w:style>
  <w:style w:type="paragraph" w:customStyle="1" w:styleId="6EFABC4E2FF24F938C9ACF3B665C2875">
    <w:name w:val="6EFABC4E2FF24F938C9ACF3B665C2875"/>
  </w:style>
  <w:style w:type="paragraph" w:customStyle="1" w:styleId="59D9CB5BC9B945D89E68CB13526729A1">
    <w:name w:val="59D9CB5BC9B945D89E68CB1352672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2024-05-31T06:23:00Z</dcterms:created>
  <dcterms:modified xsi:type="dcterms:W3CDTF">2024-07-13T09:23:00Z</dcterms:modified>
</cp:coreProperties>
</file>